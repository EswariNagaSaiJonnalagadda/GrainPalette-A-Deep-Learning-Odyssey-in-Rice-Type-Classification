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1"/>
      </w:tblGrid>
      <w:tr>
        <w:tc>
          <w:tcPr>
            <w:tcW w:w="4843" w:type="dxa"/>
          </w:tcPr>
          <w:p/>
        </w:tc>
      </w:tr>
    </w:tbl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t>18 June 2025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r>
              <w:t>LTVIP2025TMID45426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t>GrainPalette - A Deep Learning Odyssey In Rice Type Classification Through Transfer Learning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FR-1</w:t>
            </w:r>
          </w:p>
        </w:tc>
        <w:tc>
          <w:tcPr>
            <w:tcW w:w="3150" w:type="dxa"/>
          </w:tcPr>
          <w:p>
            <w:r>
              <w:t>User Registration</w:t>
            </w:r>
          </w:p>
        </w:tc>
        <w:tc>
          <w:tcPr>
            <w:tcW w:w="5248" w:type="dxa"/>
          </w:tcPr>
          <w:p>
            <w:r>
              <w:t>Registration through Form</w:t>
            </w:r>
          </w:p>
          <w:p>
            <w:r>
              <w:t>Registration through Gmail</w:t>
            </w:r>
          </w:p>
          <w:p>
            <w:r>
              <w:t>Registration through LinkedIN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FR-2</w:t>
            </w:r>
          </w:p>
        </w:tc>
        <w:tc>
          <w:tcPr>
            <w:tcW w:w="3150" w:type="dxa"/>
          </w:tcPr>
          <w:p>
            <w:r>
              <w:t>User Confirmation</w:t>
            </w:r>
          </w:p>
        </w:tc>
        <w:tc>
          <w:tcPr>
            <w:tcW w:w="5248" w:type="dxa"/>
          </w:tcPr>
          <w:p>
            <w:r>
              <w:t>Confirmation via Email</w:t>
            </w:r>
          </w:p>
          <w:p>
            <w:r>
              <w:t>Confirmation via OTP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r>
              <w:t>FR-3</w:t>
            </w:r>
          </w:p>
        </w:tc>
        <w:tc>
          <w:tcPr>
            <w:tcW w:w="3150" w:type="dxa"/>
          </w:tcPr>
          <w:p>
            <w:r>
              <w:t>Image upload</w:t>
            </w:r>
          </w:p>
        </w:tc>
        <w:tc>
          <w:tcPr>
            <w:tcW w:w="5248" w:type="dxa"/>
          </w:tcPr>
          <w:p>
            <w:r>
              <w:t>Model classifies the uploaded rice image</w:t>
            </w:r>
          </w:p>
          <w:p>
            <w:r>
              <w:t>Display predicted rice type and confidence score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FR-4</w:t>
            </w:r>
          </w:p>
        </w:tc>
        <w:tc>
          <w:tcPr>
            <w:tcW w:w="3150" w:type="dxa"/>
          </w:tcPr>
          <w:p>
            <w:r>
              <w:t>Rice type classification</w:t>
            </w:r>
          </w:p>
        </w:tc>
        <w:tc>
          <w:tcPr>
            <w:tcW w:w="5248" w:type="dxa"/>
          </w:tcPr>
          <w:p>
            <w:r>
              <w:t>Upload rice grain image from local device</w:t>
            </w:r>
          </w:p>
          <w:p>
            <w:r>
              <w:t>Upload image from mobile camera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4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NFR-1</w:t>
            </w:r>
          </w:p>
        </w:tc>
        <w:tc>
          <w:tcPr>
            <w:tcW w:w="3464" w:type="dxa"/>
          </w:tcPr>
          <w:p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r>
              <w:t>The application should have a simple, intuitive, and user-friendly interface so that farmers, traders, and non-technical users can easily upload images and view results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NFR-2</w:t>
            </w:r>
          </w:p>
        </w:tc>
        <w:tc>
          <w:tcPr>
            <w:tcW w:w="3464" w:type="dxa"/>
          </w:tcPr>
          <w:p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r>
              <w:t>The system should ensure data privacy and secure storage of user-uploaded images. User authentication should be implemented for account-based access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r>
              <w:t>NFR-3</w:t>
            </w:r>
          </w:p>
        </w:tc>
        <w:tc>
          <w:tcPr>
            <w:tcW w:w="3464" w:type="dxa"/>
          </w:tcPr>
          <w:p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r>
              <w:t>The model should provide consistent and repeatable classification results with a minimum accuracy of 80% across multiple runs and inputs.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NFR-4</w:t>
            </w:r>
          </w:p>
        </w:tc>
        <w:tc>
          <w:tcPr>
            <w:tcW w:w="3464" w:type="dxa"/>
          </w:tcPr>
          <w:p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r>
              <w:t>The system should process and classify each image within 5 seconds to ensure fast response time for users.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NFR-5</w:t>
            </w:r>
          </w:p>
        </w:tc>
        <w:tc>
          <w:tcPr>
            <w:tcW w:w="3464" w:type="dxa"/>
          </w:tcPr>
          <w:p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>
            <w:r>
              <w:t>The service should be available 24/7 with a downtime of less than 2% per month.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NFR-6</w:t>
            </w:r>
          </w:p>
        </w:tc>
        <w:tc>
          <w:tcPr>
            <w:tcW w:w="3464" w:type="dxa"/>
          </w:tcPr>
          <w:p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r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2</Pages>
  <Words>259</Words>
  <Characters>1612</Characters>
  <Lines>75</Lines>
  <Paragraphs>55</Paragraphs>
  <CharactersWithSpaces>1816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2025-06-27T15:51:49Z</dcterms:modified>
</cp:coreProperties>
</file>