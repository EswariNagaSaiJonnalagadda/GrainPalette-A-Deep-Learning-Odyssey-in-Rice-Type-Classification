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Brainstorm&amp;Idea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508" w:type="dxa"/>
          </w:tcPr>
          <w:p>
            <w:r>
              <w:t xml:space="preserve">20 </w:t>
            </w:r>
            <w:bookmarkStart w:id="0" w:name="_GoBack"/>
            <w:bookmarkEnd w:id="0"/>
            <w:r>
              <w:t>June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508" w:type="dxa"/>
          </w:tcPr>
          <w:p>
            <w:r>
              <w:t>LTVIP2025TMID45426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508" w:type="dxa"/>
          </w:tcPr>
          <w:p>
            <w:r>
              <w:t>GrainPalette - A Deep Learning Odyssey In Rice Type Classification Through Transfer Learning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508" w:type="dxa"/>
          </w:tcPr>
          <w:p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Brainstorm&amp;Idea Prioritization 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>
          <w:color w:val="1155CC"/>
          <w:u w:val="single"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5069204"/>
            <wp:effectExtent l="0" t="0" r="0" b="0"/>
            <wp:docPr id="1" name="Imag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0692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5731510" cy="7242174"/>
            <wp:effectExtent l="0" t="0" r="0" b="0"/>
            <wp:docPr id="4" name="Imag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724217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4752340"/>
            <wp:effectExtent l="0" t="0" r="0" b="0"/>
            <wp:docPr id="7" name="Imag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7523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US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  <w:style w:type="paragraph" w:styleId="21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22">
    <w:name w:val="footer"/>
    <w:basedOn w:val="0"/>
    <w:pPr>
      <w:tabs>
        <w:tab w:val="center" w:pos="4680"/>
        <w:tab w:val="right" w:pos="9360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4</Pages>
  <Words>109</Words>
  <Characters>757</Characters>
  <Lines>32</Lines>
  <Paragraphs>17</Paragraphs>
  <CharactersWithSpaces>850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Mobile phone user</cp:lastModifiedBy>
  <cp:revision>0</cp:revision>
  <dcterms:modified xsi:type="dcterms:W3CDTF">2025-06-27T15:35:42Z</dcterms:modified>
</cp:coreProperties>
</file>